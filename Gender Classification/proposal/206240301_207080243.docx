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F808" w14:textId="7953D6D6" w:rsidR="008851F9" w:rsidRDefault="008851F9" w:rsidP="00D33B4A">
      <w:pPr>
        <w:pStyle w:val="1"/>
        <w:jc w:val="center"/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95231" w14:textId="2065BFB0" w:rsidR="008851F9" w:rsidRDefault="008851F9">
      <w:pPr>
        <w:rPr>
          <w:rFonts w:ascii="Arial Black" w:eastAsiaTheme="majorEastAsia" w:hAnsi="Arial Black" w:cs="David"/>
          <w:color w:val="0072C6" w:themeColor="accent1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F6615" wp14:editId="7A7784CC">
            <wp:simplePos x="0" y="0"/>
            <wp:positionH relativeFrom="margin">
              <wp:align>right</wp:align>
            </wp:positionH>
            <wp:positionV relativeFrom="paragraph">
              <wp:posOffset>1087120</wp:posOffset>
            </wp:positionV>
            <wp:extent cx="6280785" cy="3533140"/>
            <wp:effectExtent l="0" t="0" r="5715" b="0"/>
            <wp:wrapThrough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David"/>
          <w:caps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33A5CD" w14:textId="295888DA" w:rsidR="00D4304F" w:rsidRPr="00D33B4A" w:rsidRDefault="00AC309D" w:rsidP="00D33B4A">
      <w:pPr>
        <w:pStyle w:val="1"/>
        <w:jc w:val="center"/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DEEP LEARNING</w:t>
      </w:r>
      <w:r w:rsid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3B4A">
        <w:rPr>
          <w:rFonts w:ascii="Arial Black" w:hAnsi="Arial Black" w:cs="David"/>
          <w:caps w:val="0"/>
          <w:spacing w:val="0"/>
          <w:sz w:val="5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33B4A"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NATURAL LANGUAGE PROCESSING</w:t>
      </w:r>
    </w:p>
    <w:p w14:paraId="3803D617" w14:textId="77777777" w:rsidR="00D33B4A" w:rsidRDefault="00D33B4A" w:rsidP="00AC309D">
      <w:pPr>
        <w:pStyle w:val="2"/>
        <w:ind w:left="720"/>
      </w:pPr>
    </w:p>
    <w:p w14:paraId="7A6C6B68" w14:textId="6FD81D32" w:rsidR="00D4304F" w:rsidRDefault="00D33B4A" w:rsidP="00AC309D">
      <w:pPr>
        <w:pStyle w:val="2"/>
        <w:ind w:left="720"/>
      </w:pPr>
      <w:r>
        <w:br/>
      </w:r>
      <w:r w:rsidR="00AC309D">
        <w:t>PROPSPAL</w:t>
      </w:r>
    </w:p>
    <w:p w14:paraId="281BA58B" w14:textId="4BDF9257" w:rsidR="00AC309D" w:rsidRPr="00AC309D" w:rsidRDefault="00AC309D" w:rsidP="00AC309D">
      <w:pPr>
        <w:ind w:left="720"/>
      </w:pPr>
      <w:r>
        <w:t>Using</w:t>
      </w:r>
      <w:r w:rsidRPr="00AC309D">
        <w:t xml:space="preserve"> the </w:t>
      </w:r>
      <w:r w:rsidR="00CD3BD6" w:rsidRPr="00CD3BD6">
        <w:rPr>
          <w:u w:val="single"/>
        </w:rPr>
        <w:t>Cardiovascular Disease</w:t>
      </w:r>
      <w:r w:rsidR="00CD3BD6">
        <w:t xml:space="preserve"> </w:t>
      </w:r>
      <w:r w:rsidRPr="00CD3BD6">
        <w:t>dataset</w:t>
      </w:r>
      <w:r w:rsidRPr="00AC309D">
        <w:t xml:space="preserve"> from Kaggle (provided in this link:</w:t>
      </w:r>
      <w:r w:rsidR="00CD3BD6" w:rsidRPr="00CD3BD6">
        <w:t xml:space="preserve"> </w:t>
      </w:r>
      <w:hyperlink r:id="rId8" w:history="1">
        <w:r w:rsidR="00CD3BD6" w:rsidRPr="00B01DD9">
          <w:rPr>
            <w:rStyle w:val="Hyperlink"/>
          </w:rPr>
          <w:t>https://www.kaggle.com/sulianova/cardiovascular-disease-dataset</w:t>
        </w:r>
      </w:hyperlink>
      <w:r w:rsidR="00CD3BD6">
        <w:t xml:space="preserve"> </w:t>
      </w:r>
      <w:r w:rsidRPr="00AC309D">
        <w:t xml:space="preserve">) </w:t>
      </w:r>
      <w:r>
        <w:t xml:space="preserve">we will be trying </w:t>
      </w:r>
      <w:r w:rsidRPr="00AC309D">
        <w:t xml:space="preserve">to solve a </w:t>
      </w:r>
      <w:r w:rsidRPr="00AC309D">
        <w:rPr>
          <w:u w:val="single"/>
        </w:rPr>
        <w:t>classification problem.</w:t>
      </w:r>
      <w:r w:rsidRPr="00AC309D">
        <w:t xml:space="preserve"> </w:t>
      </w:r>
    </w:p>
    <w:p w14:paraId="79A99D50" w14:textId="1932DCA8" w:rsidR="00D33B4A" w:rsidRDefault="00AC309D" w:rsidP="00D33B4A">
      <w:pPr>
        <w:ind w:left="720"/>
      </w:pPr>
      <w:r w:rsidRPr="00AC309D">
        <w:rPr>
          <w:b/>
          <w:bCs/>
          <w:u w:val="single"/>
        </w:rPr>
        <w:t>The problem:</w:t>
      </w:r>
      <w:r>
        <w:t xml:space="preserve"> </w:t>
      </w:r>
      <w:r>
        <w:br/>
        <w:t xml:space="preserve">Gender classification based on person’s height, weight, age, </w:t>
      </w:r>
      <w:r w:rsidR="00CD3BD6">
        <w:t>whether he smokes or not.</w:t>
      </w:r>
      <w:r w:rsidR="00D33B4A">
        <w:br/>
        <w:t xml:space="preserve">How well will we be able to predict if a person is a male or a female based only on his phsycial attributes? </w:t>
      </w:r>
    </w:p>
    <w:p w14:paraId="407F371E" w14:textId="3DFFF1EC" w:rsidR="00F51E07" w:rsidRDefault="00AC309D" w:rsidP="00AC309D">
      <w:pPr>
        <w:ind w:left="720"/>
      </w:pPr>
      <w:r>
        <w:rPr>
          <w:b/>
          <w:bCs/>
          <w:u w:val="single"/>
        </w:rPr>
        <w:t>Divding the Dataset:</w:t>
      </w:r>
      <w:r>
        <w:rPr>
          <w:b/>
          <w:bCs/>
          <w:u w:val="single"/>
        </w:rPr>
        <w:br/>
      </w:r>
      <w:r w:rsidRPr="00AC309D">
        <w:t>We will be splitting the dataset to 70% training and 30% testing as suggested in most common experiments of predicting a classifcation problems.</w:t>
      </w:r>
    </w:p>
    <w:p w14:paraId="1EF0AD33" w14:textId="77777777" w:rsidR="00F51E07" w:rsidRDefault="00F51E07">
      <w:r>
        <w:br w:type="page"/>
      </w:r>
    </w:p>
    <w:p w14:paraId="51D57495" w14:textId="5C838D1D" w:rsidR="00F51E07" w:rsidRPr="00D33B4A" w:rsidRDefault="00F51E07" w:rsidP="00F51E07">
      <w:pPr>
        <w:pStyle w:val="1"/>
        <w:jc w:val="center"/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David"/>
          <w:caps w:val="0"/>
          <w:spacing w:val="0"/>
          <w:sz w:val="4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 Progress</w:t>
      </w:r>
    </w:p>
    <w:p w14:paraId="30851499" w14:textId="559B9CD7" w:rsidR="007D2295" w:rsidRDefault="007D2295" w:rsidP="007D2295">
      <w:pPr>
        <w:ind w:left="720"/>
      </w:pPr>
      <w:r w:rsidRPr="007D2295">
        <w:drawing>
          <wp:anchor distT="0" distB="0" distL="114300" distR="114300" simplePos="0" relativeHeight="251659264" behindDoc="1" locked="0" layoutInCell="1" allowOverlap="1" wp14:anchorId="62279FC0" wp14:editId="5DA84EBE">
            <wp:simplePos x="0" y="0"/>
            <wp:positionH relativeFrom="page">
              <wp:posOffset>3246967</wp:posOffset>
            </wp:positionH>
            <wp:positionV relativeFrom="paragraph">
              <wp:posOffset>1153583</wp:posOffset>
            </wp:positionV>
            <wp:extent cx="3908425" cy="3818255"/>
            <wp:effectExtent l="19050" t="19050" r="15875" b="10795"/>
            <wp:wrapSquare wrapText="bothSides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8182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B1">
        <w:t>In this assignment, my partner and I have tried to establish a connection between different physical attributes</w:t>
      </w:r>
      <w:r>
        <w:t xml:space="preserve"> of a person,</w:t>
      </w:r>
      <w:r w:rsidR="001B2AB1">
        <w:t xml:space="preserve"> to predict </w:t>
      </w:r>
      <w:r>
        <w:t>his sex. We were u</w:t>
      </w:r>
      <w:r>
        <w:t>sing</w:t>
      </w:r>
      <w:r w:rsidRPr="00AC309D">
        <w:t xml:space="preserve"> the </w:t>
      </w:r>
      <w:r w:rsidRPr="00CD3BD6">
        <w:rPr>
          <w:u w:val="single"/>
        </w:rPr>
        <w:t>Cardiovascular Disease</w:t>
      </w:r>
      <w:r>
        <w:t xml:space="preserve"> </w:t>
      </w:r>
      <w:r w:rsidRPr="00CD3BD6">
        <w:t>dataset</w:t>
      </w:r>
      <w:r w:rsidRPr="00AC309D">
        <w:t xml:space="preserve"> from Kaggle (provided in this link:</w:t>
      </w:r>
      <w:r w:rsidRPr="00CD3BD6">
        <w:t xml:space="preserve"> </w:t>
      </w:r>
      <w:hyperlink r:id="rId10" w:history="1">
        <w:r w:rsidRPr="00CB2227">
          <w:rPr>
            <w:rStyle w:val="Hyperlink"/>
          </w:rPr>
          <w:t>https://www.kaggle.com/sulianova/cardiovascular-disease-dataset</w:t>
        </w:r>
      </w:hyperlink>
      <w:r>
        <w:t xml:space="preserve"> </w:t>
      </w:r>
      <w:r w:rsidRPr="00AC309D">
        <w:t>)</w:t>
      </w:r>
      <w:r>
        <w:t xml:space="preserve">. </w:t>
      </w:r>
    </w:p>
    <w:p w14:paraId="688C74AB" w14:textId="2B55B69A" w:rsidR="007D2295" w:rsidRPr="007D2295" w:rsidRDefault="007D2295" w:rsidP="007D2295">
      <w:pPr>
        <w:pStyle w:val="afff0"/>
        <w:rPr>
          <w:u w:val="single"/>
        </w:rPr>
      </w:pPr>
      <w:r>
        <w:rPr>
          <w:u w:val="single"/>
        </w:rPr>
        <w:t>Dataset:</w:t>
      </w:r>
    </w:p>
    <w:p w14:paraId="6F64BDE1" w14:textId="6CFE9049" w:rsidR="007D2295" w:rsidRDefault="007D2295" w:rsidP="007D2295">
      <w:pPr>
        <w:pStyle w:val="afff0"/>
        <w:numPr>
          <w:ilvl w:val="0"/>
          <w:numId w:val="21"/>
        </w:numPr>
        <w:ind w:left="720"/>
      </w:pPr>
      <w:r>
        <w:t>Our dataset contains 70,000 examples</w:t>
      </w:r>
    </w:p>
    <w:p w14:paraId="06D540F3" w14:textId="24B70099" w:rsidR="007D2295" w:rsidRDefault="007D2295" w:rsidP="007D2295">
      <w:pPr>
        <w:pStyle w:val="afff0"/>
        <w:numPr>
          <w:ilvl w:val="0"/>
          <w:numId w:val="21"/>
        </w:numPr>
        <w:ind w:left="720"/>
      </w:pPr>
      <w:r>
        <w:t>Each example holds five features: [age, gender, height, weight, smoke]</w:t>
      </w:r>
    </w:p>
    <w:p w14:paraId="3E296672" w14:textId="658C6215" w:rsidR="007D2295" w:rsidRDefault="007D2295" w:rsidP="007D2295">
      <w:pPr>
        <w:pStyle w:val="afff0"/>
      </w:pPr>
    </w:p>
    <w:p w14:paraId="554BF7C8" w14:textId="532DC87E" w:rsidR="007D2295" w:rsidRDefault="007D2295" w:rsidP="007D2295">
      <w:pPr>
        <w:pStyle w:val="afff0"/>
        <w:rPr>
          <w:u w:val="single"/>
        </w:rPr>
      </w:pPr>
      <w:r>
        <w:rPr>
          <w:u w:val="single"/>
        </w:rPr>
        <w:t>Training and Testing</w:t>
      </w:r>
    </w:p>
    <w:p w14:paraId="5E6DA1B9" w14:textId="7525CFCA" w:rsidR="007D2295" w:rsidRPr="007D2295" w:rsidRDefault="007D2295" w:rsidP="007D2295">
      <w:pPr>
        <w:pStyle w:val="afff0"/>
        <w:numPr>
          <w:ilvl w:val="0"/>
          <w:numId w:val="21"/>
        </w:numPr>
        <w:ind w:left="720"/>
        <w:rPr>
          <w:u w:val="single"/>
        </w:rPr>
      </w:pPr>
      <w:r>
        <w:t>50K examples are used as a training set</w:t>
      </w:r>
    </w:p>
    <w:p w14:paraId="2EE22FE4" w14:textId="59C47685" w:rsidR="007D2295" w:rsidRPr="007D2295" w:rsidRDefault="007D2295" w:rsidP="007D2295">
      <w:pPr>
        <w:pStyle w:val="afff0"/>
        <w:numPr>
          <w:ilvl w:val="0"/>
          <w:numId w:val="21"/>
        </w:numPr>
        <w:ind w:left="720"/>
        <w:rPr>
          <w:u w:val="single"/>
        </w:rPr>
      </w:pPr>
      <w:r>
        <w:t>20K are being used for testing</w:t>
      </w:r>
    </w:p>
    <w:p w14:paraId="57BD8E13" w14:textId="7FD1D03E" w:rsidR="007D2295" w:rsidRDefault="007D2295" w:rsidP="007D2295"/>
    <w:p w14:paraId="156666A4" w14:textId="322C6E29" w:rsidR="008851F9" w:rsidRPr="007D2295" w:rsidRDefault="007D2295" w:rsidP="007D2295">
      <w:pPr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295"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 Results</w:t>
      </w:r>
    </w:p>
    <w:p w14:paraId="7CD7641C" w14:textId="7B438DF5" w:rsidR="007D2295" w:rsidRDefault="007D2295" w:rsidP="007D2295">
      <w:pPr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295"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CNN Results</w:t>
      </w:r>
    </w:p>
    <w:p w14:paraId="69A9FAB2" w14:textId="71029DD0" w:rsidR="007D2295" w:rsidRPr="007D2295" w:rsidRDefault="007D2295" w:rsidP="007D2295">
      <w:pPr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72C6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</w:p>
    <w:sectPr w:rsidR="007D2295" w:rsidRPr="007D2295" w:rsidSect="00F51E07">
      <w:footerReference w:type="default" r:id="rId11"/>
      <w:footerReference w:type="first" r:id="rId12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901D" w14:textId="77777777" w:rsidR="00DE2762" w:rsidRDefault="00DE2762">
      <w:pPr>
        <w:spacing w:before="0" w:after="0" w:line="240" w:lineRule="auto"/>
      </w:pPr>
      <w:r>
        <w:separator/>
      </w:r>
    </w:p>
    <w:p w14:paraId="354A8E70" w14:textId="77777777" w:rsidR="00DE2762" w:rsidRDefault="00DE2762"/>
  </w:endnote>
  <w:endnote w:type="continuationSeparator" w:id="0">
    <w:p w14:paraId="2F7E62A6" w14:textId="77777777" w:rsidR="00DE2762" w:rsidRDefault="00DE2762">
      <w:pPr>
        <w:spacing w:before="0" w:after="0" w:line="240" w:lineRule="auto"/>
      </w:pPr>
      <w:r>
        <w:continuationSeparator/>
      </w:r>
    </w:p>
    <w:p w14:paraId="1E9B381F" w14:textId="77777777" w:rsidR="00DE2762" w:rsidRDefault="00DE2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55228" w14:textId="77777777"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62608B"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2F3A" w14:textId="411D6C28" w:rsidR="00AC309D" w:rsidRDefault="00AC309D" w:rsidP="00AC309D">
    <w:pPr>
      <w:pStyle w:val="af9"/>
    </w:pPr>
    <w:r>
      <w:t>Yaara Barak &amp; Matan-Ben Nagar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12C2" w14:textId="77777777" w:rsidR="00DE2762" w:rsidRDefault="00DE2762">
      <w:pPr>
        <w:spacing w:before="0" w:after="0" w:line="240" w:lineRule="auto"/>
      </w:pPr>
      <w:r>
        <w:separator/>
      </w:r>
    </w:p>
    <w:p w14:paraId="00A15401" w14:textId="77777777" w:rsidR="00DE2762" w:rsidRDefault="00DE2762"/>
  </w:footnote>
  <w:footnote w:type="continuationSeparator" w:id="0">
    <w:p w14:paraId="1A69CD8D" w14:textId="77777777" w:rsidR="00DE2762" w:rsidRDefault="00DE2762">
      <w:pPr>
        <w:spacing w:before="0" w:after="0" w:line="240" w:lineRule="auto"/>
      </w:pPr>
      <w:r>
        <w:continuationSeparator/>
      </w:r>
    </w:p>
    <w:p w14:paraId="67FF61C7" w14:textId="77777777" w:rsidR="00DE2762" w:rsidRDefault="00DE27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F77F3"/>
    <w:multiLevelType w:val="hybridMultilevel"/>
    <w:tmpl w:val="7E38C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TM0Mje0NLIwNTdS0lEKTi0uzszPAykwqgUAzUXlNywAAAA="/>
  </w:docVars>
  <w:rsids>
    <w:rsidRoot w:val="00AC309D"/>
    <w:rsid w:val="0000795A"/>
    <w:rsid w:val="001B2AB1"/>
    <w:rsid w:val="001E61E3"/>
    <w:rsid w:val="00227DF5"/>
    <w:rsid w:val="002D22E0"/>
    <w:rsid w:val="003008EC"/>
    <w:rsid w:val="003112E5"/>
    <w:rsid w:val="005F5697"/>
    <w:rsid w:val="006049F1"/>
    <w:rsid w:val="0062608B"/>
    <w:rsid w:val="0075279C"/>
    <w:rsid w:val="007D2295"/>
    <w:rsid w:val="008851F9"/>
    <w:rsid w:val="009F5E2B"/>
    <w:rsid w:val="00AC309D"/>
    <w:rsid w:val="00B71C13"/>
    <w:rsid w:val="00BE2E7C"/>
    <w:rsid w:val="00C52FC2"/>
    <w:rsid w:val="00CD3BD6"/>
    <w:rsid w:val="00D33B4A"/>
    <w:rsid w:val="00D4304F"/>
    <w:rsid w:val="00D651B9"/>
    <w:rsid w:val="00DE2762"/>
    <w:rsid w:val="00E53907"/>
    <w:rsid w:val="00EC0F68"/>
    <w:rsid w:val="00EC5313"/>
    <w:rsid w:val="00F51E07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836DA8"/>
  <w15:chartTrackingRefBased/>
  <w15:docId w15:val="{9D0D8A21-CA7D-4AEA-B157-7E9E8E1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character" w:styleId="Hyperlink">
    <w:name w:val="Hyperlink"/>
    <w:basedOn w:val="a2"/>
    <w:uiPriority w:val="99"/>
    <w:unhideWhenUsed/>
    <w:rsid w:val="00AC309D"/>
    <w:rPr>
      <w:color w:val="0072C6" w:themeColor="hyperlink"/>
      <w:u w:val="single"/>
    </w:rPr>
  </w:style>
  <w:style w:type="character" w:styleId="afff">
    <w:name w:val="Unresolved Mention"/>
    <w:basedOn w:val="a2"/>
    <w:uiPriority w:val="99"/>
    <w:semiHidden/>
    <w:unhideWhenUsed/>
    <w:rsid w:val="008851F9"/>
    <w:rPr>
      <w:color w:val="605E5C"/>
      <w:shd w:val="clear" w:color="auto" w:fill="E1DFDD"/>
    </w:rPr>
  </w:style>
  <w:style w:type="paragraph" w:styleId="afff0">
    <w:name w:val="List Paragraph"/>
    <w:basedOn w:val="a1"/>
    <w:uiPriority w:val="34"/>
    <w:unhideWhenUsed/>
    <w:qFormat/>
    <w:rsid w:val="007D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lianova/cardiovascular-diseas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an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עסקי.dotx</Template>
  <TotalTime>167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ben nagar</dc:creator>
  <cp:keywords/>
  <dc:description/>
  <cp:lastModifiedBy>מתן בן נגר</cp:lastModifiedBy>
  <cp:revision>5</cp:revision>
  <dcterms:created xsi:type="dcterms:W3CDTF">2021-10-26T09:41:00Z</dcterms:created>
  <dcterms:modified xsi:type="dcterms:W3CDTF">2021-11-23T13:50:00Z</dcterms:modified>
</cp:coreProperties>
</file>